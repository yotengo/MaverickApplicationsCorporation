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030" w:rsidRDefault="00F30AF8">
      <w:r>
        <w:t xml:space="preserve">A.  All required features have </w:t>
      </w:r>
      <w:r w:rsidR="00D85030">
        <w:t xml:space="preserve">been successfully implemented in our application.  </w:t>
      </w:r>
    </w:p>
    <w:p w:rsidR="00F30AF8" w:rsidRDefault="00F30AF8">
      <w:r>
        <w:t>B.</w:t>
      </w:r>
      <w:r w:rsidR="00D85030">
        <w:t xml:space="preserve">  </w:t>
      </w:r>
      <w:r w:rsidR="00D85030" w:rsidRPr="00D85030">
        <w:t xml:space="preserve">Requirements 1.2, 2, and 14 were dropped from the requirements.  </w:t>
      </w:r>
    </w:p>
    <w:p w:rsidR="00F30AF8" w:rsidRDefault="00F30AF8">
      <w:r>
        <w:t>C.</w:t>
      </w:r>
      <w:r w:rsidR="00D85030">
        <w:t xml:space="preserve">  The technologies used in this project were </w:t>
      </w:r>
      <w:proofErr w:type="spellStart"/>
      <w:r w:rsidR="00D85030">
        <w:t>php</w:t>
      </w:r>
      <w:proofErr w:type="spellEnd"/>
      <w:r w:rsidR="00D85030">
        <w:t xml:space="preserve">, </w:t>
      </w:r>
      <w:proofErr w:type="spellStart"/>
      <w:r w:rsidR="00D85030">
        <w:t>mysql</w:t>
      </w:r>
      <w:proofErr w:type="spellEnd"/>
      <w:r w:rsidR="00D85030">
        <w:t xml:space="preserve">, </w:t>
      </w:r>
      <w:proofErr w:type="spellStart"/>
      <w:r w:rsidR="00D85030">
        <w:t>javascript</w:t>
      </w:r>
      <w:proofErr w:type="spellEnd"/>
      <w:r w:rsidR="00D85030">
        <w:t xml:space="preserve">, and html.  We used a custom </w:t>
      </w:r>
      <w:proofErr w:type="spellStart"/>
      <w:r w:rsidR="00D85030">
        <w:t>mvc</w:t>
      </w:r>
      <w:proofErr w:type="spellEnd"/>
      <w:r w:rsidR="00D85030">
        <w:t xml:space="preserve"> framework.  These were the technologies outlined in phase 0.  </w:t>
      </w:r>
    </w:p>
    <w:p w:rsidR="00F30AF8" w:rsidRDefault="00F30AF8">
      <w:r>
        <w:t>D.</w:t>
      </w:r>
      <w:r w:rsidR="00D85030">
        <w:t xml:space="preserve">  The team communicated using email.  </w:t>
      </w:r>
      <w:r w:rsidR="00E573F2">
        <w:t xml:space="preserve">We met weekly and assigned tasks through </w:t>
      </w:r>
      <w:proofErr w:type="spellStart"/>
      <w:r w:rsidR="00E573F2">
        <w:t>trello</w:t>
      </w:r>
      <w:proofErr w:type="spellEnd"/>
      <w:r w:rsidR="00E573F2">
        <w:t xml:space="preserve"> that would be completed by the next meeting/class period.  </w:t>
      </w:r>
    </w:p>
    <w:p w:rsidR="00E573F2" w:rsidRDefault="00E573F2">
      <w:r>
        <w:t xml:space="preserve">Documentation was done through </w:t>
      </w:r>
      <w:proofErr w:type="spellStart"/>
      <w:r>
        <w:t>Git</w:t>
      </w:r>
      <w:proofErr w:type="spellEnd"/>
      <w:r>
        <w:t xml:space="preserve"> commit and code comments.  </w:t>
      </w:r>
      <w:proofErr w:type="spellStart"/>
      <w:r>
        <w:t>Git</w:t>
      </w:r>
      <w:proofErr w:type="spellEnd"/>
      <w:r>
        <w:t xml:space="preserve"> comments should describe any changes made and any new functionality added.  Code comments should show the main author, and describe the functionality of the code.  Documentation was also done through a user manual, test cases, and a readme file.  </w:t>
      </w:r>
    </w:p>
    <w:p w:rsidR="00F30AF8" w:rsidRDefault="00F30AF8">
      <w:r>
        <w:t>E.</w:t>
      </w:r>
      <w:r w:rsidR="00E573F2">
        <w:t xml:space="preserve">  If tasked with the project again, there are several changes we would make.  First, meet more frequently.  This would have allowed us to break down problems and would allow better communication between teammates.  Second, we would have worked with a distinct framework.  As our first web development project, most of the time was spent learning the languages and techniques.  Lastly we would allow time to focus on the UI of our website.  The site is plain html because our group had no experience with CSS and not enough time to implement it.  </w:t>
      </w:r>
      <w:bookmarkStart w:id="0" w:name="_GoBack"/>
      <w:bookmarkEnd w:id="0"/>
    </w:p>
    <w:sectPr w:rsidR="00F30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AF8"/>
    <w:rsid w:val="005129F0"/>
    <w:rsid w:val="00D85030"/>
    <w:rsid w:val="00E573F2"/>
    <w:rsid w:val="00F3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John Pandorf</dc:creator>
  <cp:lastModifiedBy>Steve</cp:lastModifiedBy>
  <cp:revision>2</cp:revision>
  <dcterms:created xsi:type="dcterms:W3CDTF">2013-12-12T22:46:00Z</dcterms:created>
  <dcterms:modified xsi:type="dcterms:W3CDTF">2013-12-13T16:45:00Z</dcterms:modified>
</cp:coreProperties>
</file>